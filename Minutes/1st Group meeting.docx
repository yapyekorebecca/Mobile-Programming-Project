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E9DD" w14:textId="77777777" w:rsidR="007D6237" w:rsidRPr="00D463C9" w:rsidRDefault="00C05544" w:rsidP="000A35D1">
      <w:pPr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noProof/>
          <w:sz w:val="24"/>
          <w:lang w:val="en-AU" w:eastAsia="en-AU"/>
        </w:rPr>
        <w:t xml:space="preserve"> </w:t>
      </w:r>
      <w:r w:rsidR="00B57B79" w:rsidRPr="00D463C9">
        <w:rPr>
          <w:rFonts w:ascii="Times New Roman" w:hAnsi="Times New Roman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38F9600F" wp14:editId="51E6F89D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944BA" id="Group 70" o:spid="_x0000_s1026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D463C9" w:rsidRPr="00D463C9" w14:paraId="64E3DE38" w14:textId="77777777" w:rsidTr="00875B31">
        <w:trPr>
          <w:trHeight w:val="734"/>
        </w:trPr>
        <w:tc>
          <w:tcPr>
            <w:tcW w:w="8730" w:type="dxa"/>
          </w:tcPr>
          <w:p w14:paraId="21EB8F44" w14:textId="4980425E" w:rsidR="00E85317" w:rsidRPr="00D463C9" w:rsidRDefault="00E85317" w:rsidP="001015AD">
            <w:pPr>
              <w:rPr>
                <w:rFonts w:ascii="Times New Roman" w:hAnsi="Times New Roman"/>
                <w:sz w:val="24"/>
              </w:rPr>
            </w:pPr>
          </w:p>
        </w:tc>
      </w:tr>
      <w:tr w:rsidR="00D463C9" w:rsidRPr="00D463C9" w14:paraId="31C257B7" w14:textId="77777777" w:rsidTr="00875B31">
        <w:trPr>
          <w:trHeight w:val="806"/>
        </w:trPr>
        <w:tc>
          <w:tcPr>
            <w:tcW w:w="8730" w:type="dxa"/>
          </w:tcPr>
          <w:p w14:paraId="14D1053B" w14:textId="3CBF68BF" w:rsidR="00E85317" w:rsidRPr="00D463C9" w:rsidRDefault="000016C0" w:rsidP="001015AD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463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Group meeting</w:t>
            </w:r>
          </w:p>
        </w:tc>
      </w:tr>
      <w:tr w:rsidR="00E85317" w:rsidRPr="00D463C9" w14:paraId="65B991F0" w14:textId="77777777" w:rsidTr="00875B31">
        <w:trPr>
          <w:trHeight w:val="644"/>
        </w:trPr>
        <w:tc>
          <w:tcPr>
            <w:tcW w:w="8730" w:type="dxa"/>
          </w:tcPr>
          <w:p w14:paraId="07ABD290" w14:textId="77777777" w:rsidR="00E85317" w:rsidRPr="00D463C9" w:rsidRDefault="00000000" w:rsidP="001015AD">
            <w:pPr>
              <w:pStyle w:val="Subheading"/>
              <w:rPr>
                <w:rFonts w:ascii="Times New Roman" w:hAnsi="Times New Roman"/>
                <w:color w:val="auto"/>
                <w:sz w:val="24"/>
              </w:rPr>
            </w:pPr>
            <w:sdt>
              <w:sdtPr>
                <w:rPr>
                  <w:rFonts w:ascii="Times New Roman" w:hAnsi="Times New Roman"/>
                  <w:color w:val="auto"/>
                  <w:sz w:val="24"/>
                </w:rPr>
                <w:id w:val="1338499186"/>
                <w:placeholder>
                  <w:docPart w:val="E4A7C7F8F38246A19B91890900E65921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D463C9">
                  <w:rPr>
                    <w:rFonts w:ascii="Times New Roman" w:hAnsi="Times New Roman"/>
                    <w:color w:val="auto"/>
                    <w:sz w:val="24"/>
                  </w:rPr>
                  <w:t xml:space="preserve">MEETING </w:t>
                </w:r>
                <w:bookmarkEnd w:id="0"/>
                <w:bookmarkEnd w:id="1"/>
                <w:r w:rsidR="001015AD" w:rsidRPr="00D463C9">
                  <w:rPr>
                    <w:rFonts w:ascii="Times New Roman" w:hAnsi="Times New Roman"/>
                    <w:color w:val="auto"/>
                    <w:sz w:val="24"/>
                  </w:rPr>
                  <w:t>MINUTES</w:t>
                </w:r>
              </w:sdtContent>
            </w:sdt>
          </w:p>
        </w:tc>
      </w:tr>
    </w:tbl>
    <w:p w14:paraId="1B2083CC" w14:textId="77777777" w:rsidR="00E85317" w:rsidRPr="00D463C9" w:rsidRDefault="00E85317" w:rsidP="000A35D1">
      <w:pPr>
        <w:rPr>
          <w:rFonts w:ascii="Times New Roman" w:hAnsi="Times New Roman"/>
          <w:sz w:val="24"/>
        </w:rPr>
      </w:pPr>
    </w:p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D463C9" w:rsidRPr="00D463C9" w14:paraId="71FE4959" w14:textId="77777777" w:rsidTr="00875B31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496CFA42" w14:textId="77777777" w:rsidR="001015AD" w:rsidRPr="00D463C9" w:rsidRDefault="00000000" w:rsidP="00875B31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578551149"/>
                <w:placeholder>
                  <w:docPart w:val="1EAD0700A4F246C6ACB929ADC6ABB301"/>
                </w:placeholder>
                <w:showingPlcHdr/>
                <w15:appearance w15:val="hidden"/>
              </w:sdtPr>
              <w:sdtContent>
                <w:r w:rsidR="001015AD" w:rsidRPr="00D463C9">
                  <w:rPr>
                    <w:rFonts w:ascii="Times New Roman" w:hAnsi="Times New Roman"/>
                    <w:sz w:val="24"/>
                  </w:rPr>
                  <w:t>LOCATION:</w:t>
                </w:r>
              </w:sdtContent>
            </w:sdt>
            <w:r w:rsidR="001015AD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74C984F3" w14:textId="77A60858" w:rsidR="001015AD" w:rsidRPr="00D463C9" w:rsidRDefault="000016C0" w:rsidP="00875B31">
            <w:pPr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Lab 2</w:t>
            </w:r>
          </w:p>
        </w:tc>
      </w:tr>
      <w:tr w:rsidR="00D463C9" w:rsidRPr="00D463C9" w14:paraId="398F1C96" w14:textId="77777777" w:rsidTr="00875B31">
        <w:trPr>
          <w:trHeight w:val="432"/>
        </w:trPr>
        <w:tc>
          <w:tcPr>
            <w:tcW w:w="2070" w:type="dxa"/>
          </w:tcPr>
          <w:p w14:paraId="4350CAE6" w14:textId="77777777" w:rsidR="001015AD" w:rsidRPr="00D463C9" w:rsidRDefault="00000000" w:rsidP="00875B31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355847789"/>
                <w:placeholder>
                  <w:docPart w:val="5E4B715D26A74953B2D779F969128D15"/>
                </w:placeholder>
                <w:showingPlcHdr/>
                <w15:appearance w15:val="hidden"/>
              </w:sdtPr>
              <w:sdtContent>
                <w:r w:rsidR="001015AD" w:rsidRPr="00D463C9">
                  <w:rPr>
                    <w:rFonts w:ascii="Times New Roman" w:hAnsi="Times New Roman"/>
                    <w:sz w:val="24"/>
                  </w:rPr>
                  <w:t>Date:</w:t>
                </w:r>
              </w:sdtContent>
            </w:sdt>
            <w:r w:rsidR="001015AD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0D84C53B" w14:textId="06587288" w:rsidR="001015AD" w:rsidRPr="00D463C9" w:rsidRDefault="00434EC0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15/02/2024</w:t>
            </w:r>
          </w:p>
        </w:tc>
      </w:tr>
      <w:tr w:rsidR="00D463C9" w:rsidRPr="00D463C9" w14:paraId="4E80A0FA" w14:textId="77777777" w:rsidTr="00875B31">
        <w:trPr>
          <w:trHeight w:val="432"/>
        </w:trPr>
        <w:tc>
          <w:tcPr>
            <w:tcW w:w="2070" w:type="dxa"/>
          </w:tcPr>
          <w:p w14:paraId="42486A27" w14:textId="77777777" w:rsidR="001015AD" w:rsidRPr="00D463C9" w:rsidRDefault="00000000" w:rsidP="00875B31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490937403"/>
                <w:placeholder>
                  <w:docPart w:val="595718EAFF1F4708B498B9E546659E57"/>
                </w:placeholder>
                <w:showingPlcHdr/>
                <w15:appearance w15:val="hidden"/>
              </w:sdtPr>
              <w:sdtContent>
                <w:r w:rsidR="001015AD" w:rsidRPr="00D463C9">
                  <w:rPr>
                    <w:rFonts w:ascii="Times New Roman" w:hAnsi="Times New Roman"/>
                    <w:sz w:val="24"/>
                  </w:rPr>
                  <w:t>Attendees:</w:t>
                </w:r>
              </w:sdtContent>
            </w:sdt>
            <w:r w:rsidR="001015AD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6F1D34D4" w14:textId="7712FDF4" w:rsidR="001015AD" w:rsidRPr="00D463C9" w:rsidRDefault="000016C0" w:rsidP="00875B31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D463C9">
              <w:rPr>
                <w:rFonts w:ascii="Times New Roman" w:hAnsi="Times New Roman"/>
                <w:sz w:val="24"/>
              </w:rPr>
              <w:t>Yapyeko</w:t>
            </w:r>
            <w:proofErr w:type="spellEnd"/>
            <w:r w:rsidRPr="00D463C9">
              <w:rPr>
                <w:rFonts w:ascii="Times New Roman" w:hAnsi="Times New Roman"/>
                <w:sz w:val="24"/>
              </w:rPr>
              <w:t xml:space="preserve"> Rebecca, Nankya Shadia and </w:t>
            </w:r>
            <w:proofErr w:type="spellStart"/>
            <w:r w:rsidRPr="00D463C9">
              <w:rPr>
                <w:rFonts w:ascii="Times New Roman" w:hAnsi="Times New Roman"/>
                <w:sz w:val="24"/>
              </w:rPr>
              <w:t>Ampaire</w:t>
            </w:r>
            <w:proofErr w:type="spellEnd"/>
            <w:r w:rsidRPr="00D463C9">
              <w:rPr>
                <w:rFonts w:ascii="Times New Roman" w:hAnsi="Times New Roman"/>
                <w:sz w:val="24"/>
              </w:rPr>
              <w:t xml:space="preserve"> Stacey Nuwagaba </w:t>
            </w:r>
            <w:r w:rsidR="00875B31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1015AD" w:rsidRPr="00D463C9" w14:paraId="7F883D47" w14:textId="77777777" w:rsidTr="00875B31">
        <w:trPr>
          <w:trHeight w:val="423"/>
        </w:trPr>
        <w:tc>
          <w:tcPr>
            <w:tcW w:w="2070" w:type="dxa"/>
          </w:tcPr>
          <w:p w14:paraId="37AC6951" w14:textId="77777777" w:rsidR="001015AD" w:rsidRPr="00D463C9" w:rsidRDefault="00000000" w:rsidP="00875B31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888641729"/>
                <w:placeholder>
                  <w:docPart w:val="8B51A029D13E44C089E8895D33B93BBC"/>
                </w:placeholder>
                <w:showingPlcHdr/>
                <w15:appearance w15:val="hidden"/>
              </w:sdtPr>
              <w:sdtContent>
                <w:r w:rsidR="001015AD" w:rsidRPr="00D463C9">
                  <w:rPr>
                    <w:rFonts w:ascii="Times New Roman" w:hAnsi="Times New Roman"/>
                    <w:sz w:val="24"/>
                  </w:rPr>
                  <w:t>Time:</w:t>
                </w:r>
              </w:sdtContent>
            </w:sdt>
            <w:r w:rsidR="001015AD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6C5121BD" w14:textId="4BB15F45" w:rsidR="001015AD" w:rsidRPr="00D463C9" w:rsidRDefault="00BD33A5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10:00 am</w:t>
            </w:r>
            <w:r w:rsidR="00875B31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bookmarkEnd w:id="2"/>
      <w:bookmarkEnd w:id="3"/>
    </w:tbl>
    <w:p w14:paraId="28A3C31B" w14:textId="77777777" w:rsidR="001015AD" w:rsidRPr="00D463C9" w:rsidRDefault="001015AD" w:rsidP="000A35D1">
      <w:pPr>
        <w:pStyle w:val="Subheading"/>
        <w:rPr>
          <w:rFonts w:ascii="Times New Roman" w:hAnsi="Times New Roman"/>
          <w:bCs w:val="0"/>
          <w:caps w:val="0"/>
          <w:color w:val="auto"/>
          <w:spacing w:val="0"/>
          <w:sz w:val="24"/>
        </w:rPr>
      </w:pPr>
    </w:p>
    <w:p w14:paraId="2D80B575" w14:textId="77777777" w:rsidR="00CA047D" w:rsidRPr="00D463C9" w:rsidRDefault="00000000" w:rsidP="00875B31">
      <w:pPr>
        <w:pStyle w:val="Subheading"/>
        <w:rPr>
          <w:rFonts w:ascii="Times New Roman" w:hAnsi="Times New Roman"/>
          <w:color w:val="auto"/>
          <w:sz w:val="24"/>
        </w:rPr>
      </w:pPr>
      <w:sdt>
        <w:sdtPr>
          <w:rPr>
            <w:rFonts w:ascii="Times New Roman" w:hAnsi="Times New Roman"/>
            <w:color w:val="auto"/>
            <w:sz w:val="24"/>
          </w:rPr>
          <w:id w:val="-305703118"/>
          <w:placeholder>
            <w:docPart w:val="43BC9AACEB1746E09966A48537507261"/>
          </w:placeholder>
          <w:temporary/>
          <w:showingPlcHdr/>
          <w15:appearance w15:val="hidden"/>
        </w:sdtPr>
        <w:sdtContent>
          <w:r w:rsidR="00875B31" w:rsidRPr="00D463C9">
            <w:rPr>
              <w:rFonts w:ascii="Times New Roman" w:hAnsi="Times New Roman"/>
              <w:color w:val="auto"/>
              <w:sz w:val="24"/>
            </w:rPr>
            <w:t>Agenda Items</w:t>
          </w:r>
        </w:sdtContent>
      </w:sdt>
    </w:p>
    <w:p w14:paraId="3DBE0A64" w14:textId="5956EED2" w:rsidR="00875B31" w:rsidRPr="00D463C9" w:rsidRDefault="00BD33A5" w:rsidP="00875B31">
      <w:pPr>
        <w:pStyle w:val="ListNumber"/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sz w:val="24"/>
          <w:shd w:val="clear" w:color="auto" w:fill="FFFFFF"/>
        </w:rPr>
        <w:t>Discussion and decision on task allocation for the greeting card app development.</w:t>
      </w:r>
    </w:p>
    <w:p w14:paraId="7459BFA1" w14:textId="46AB4F0D" w:rsidR="00BD33A5" w:rsidRPr="00D463C9" w:rsidRDefault="00BD33A5" w:rsidP="00875B31">
      <w:pPr>
        <w:pStyle w:val="ListNumber"/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sz w:val="24"/>
        </w:rPr>
        <w:t xml:space="preserve">Followed the link and </w:t>
      </w:r>
      <w:r w:rsidRPr="00D463C9">
        <w:rPr>
          <w:rFonts w:ascii="Times New Roman" w:hAnsi="Times New Roman"/>
          <w:sz w:val="24"/>
          <w:shd w:val="clear" w:color="auto" w:fill="FFFFFF"/>
        </w:rPr>
        <w:t>Installed Android Studio.</w:t>
      </w:r>
    </w:p>
    <w:p w14:paraId="3C846CF4" w14:textId="112E017D" w:rsidR="00BD33A5" w:rsidRPr="00D463C9" w:rsidRDefault="00BD33A5" w:rsidP="00BD33A5">
      <w:pPr>
        <w:pStyle w:val="ListNumber"/>
        <w:rPr>
          <w:rFonts w:ascii="Times New Roman" w:hAnsi="Times New Roman"/>
          <w:sz w:val="24"/>
          <w:lang w:val="en-UG" w:eastAsia="en-UG"/>
        </w:rPr>
      </w:pPr>
      <w:r w:rsidRPr="00D463C9">
        <w:rPr>
          <w:rFonts w:ascii="Times New Roman" w:hAnsi="Times New Roman"/>
          <w:sz w:val="24"/>
          <w:lang w:eastAsia="en-UG"/>
        </w:rPr>
        <w:t>Opened our first file on android Studio and s</w:t>
      </w:r>
      <w:proofErr w:type="spellStart"/>
      <w:r w:rsidRPr="00D463C9">
        <w:rPr>
          <w:rFonts w:ascii="Times New Roman" w:hAnsi="Times New Roman"/>
          <w:sz w:val="24"/>
          <w:lang w:val="en-UG" w:eastAsia="en-UG"/>
        </w:rPr>
        <w:t>aved</w:t>
      </w:r>
      <w:proofErr w:type="spellEnd"/>
      <w:r w:rsidRPr="00D463C9">
        <w:rPr>
          <w:rFonts w:ascii="Times New Roman" w:hAnsi="Times New Roman"/>
          <w:sz w:val="24"/>
          <w:lang w:val="en-UG" w:eastAsia="en-UG"/>
        </w:rPr>
        <w:t xml:space="preserve"> it in our designated project folder.</w:t>
      </w:r>
    </w:p>
    <w:p w14:paraId="0DC458CD" w14:textId="068F8574" w:rsidR="00875B31" w:rsidRPr="00D463C9" w:rsidRDefault="00D463C9" w:rsidP="00875B31">
      <w:pPr>
        <w:pStyle w:val="ListNumber"/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sz w:val="24"/>
          <w:shd w:val="clear" w:color="auto" w:fill="FFFFFF"/>
        </w:rPr>
        <w:t>Followed the tutorial for creating a greeting card app</w:t>
      </w:r>
      <w:r w:rsidRPr="00D463C9">
        <w:rPr>
          <w:rFonts w:ascii="Times New Roman" w:hAnsi="Times New Roman"/>
          <w:sz w:val="24"/>
          <w:shd w:val="clear" w:color="auto" w:fill="FFFFFF"/>
        </w:rPr>
        <w:t>.</w:t>
      </w:r>
    </w:p>
    <w:p w14:paraId="17AEADD0" w14:textId="0DA5F7ED" w:rsidR="00BD33A5" w:rsidRPr="00D463C9" w:rsidRDefault="00D463C9" w:rsidP="00875B31">
      <w:pPr>
        <w:pStyle w:val="ListNumber"/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sz w:val="24"/>
        </w:rPr>
        <w:t xml:space="preserve">Change the layout by adjusting the colors and reassigning the variables </w:t>
      </w:r>
    </w:p>
    <w:p w14:paraId="5C71CCF8" w14:textId="5C74CA99" w:rsidR="00D463C9" w:rsidRPr="00D463C9" w:rsidRDefault="00D463C9" w:rsidP="00D463C9">
      <w:pPr>
        <w:pStyle w:val="ListNumber"/>
        <w:rPr>
          <w:rFonts w:ascii="Times New Roman" w:hAnsi="Times New Roman"/>
          <w:sz w:val="24"/>
        </w:rPr>
      </w:pPr>
      <w:r w:rsidRPr="00D463C9">
        <w:rPr>
          <w:rFonts w:ascii="Times New Roman" w:hAnsi="Times New Roman"/>
          <w:sz w:val="24"/>
        </w:rPr>
        <w:t xml:space="preserve">Committed changes to the work and pushed them to </w:t>
      </w:r>
      <w:proofErr w:type="spellStart"/>
      <w:r w:rsidRPr="00D463C9">
        <w:rPr>
          <w:rFonts w:ascii="Times New Roman" w:hAnsi="Times New Roman"/>
          <w:sz w:val="24"/>
        </w:rPr>
        <w:t>Github</w:t>
      </w:r>
      <w:proofErr w:type="spellEnd"/>
      <w:r w:rsidRPr="00D463C9">
        <w:rPr>
          <w:rFonts w:ascii="Times New Roman" w:hAnsi="Times New Roman"/>
          <w:sz w:val="24"/>
        </w:rPr>
        <w:t>.</w:t>
      </w:r>
    </w:p>
    <w:p w14:paraId="12D60868" w14:textId="77777777" w:rsidR="00A110DF" w:rsidRPr="00D463C9" w:rsidRDefault="00A110DF" w:rsidP="000A35D1">
      <w:pPr>
        <w:pStyle w:val="ListNumber"/>
        <w:numPr>
          <w:ilvl w:val="0"/>
          <w:numId w:val="0"/>
        </w:numPr>
        <w:spacing w:before="400"/>
        <w:rPr>
          <w:rFonts w:ascii="Times New Roman" w:hAnsi="Times New Roman"/>
          <w:sz w:val="24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3333"/>
        <w:gridCol w:w="1800"/>
        <w:gridCol w:w="1800"/>
        <w:gridCol w:w="1800"/>
      </w:tblGrid>
      <w:tr w:rsidR="00D463C9" w:rsidRPr="00D463C9" w14:paraId="7D5CD049" w14:textId="77777777" w:rsidTr="00875B31">
        <w:trPr>
          <w:trHeight w:val="653"/>
        </w:trPr>
        <w:tc>
          <w:tcPr>
            <w:tcW w:w="3333" w:type="dxa"/>
            <w:tcBorders>
              <w:top w:val="single" w:sz="24" w:space="0" w:color="auto"/>
            </w:tcBorders>
            <w:vAlign w:val="center"/>
          </w:tcPr>
          <w:p w14:paraId="380D4C3B" w14:textId="77777777" w:rsidR="00C30811" w:rsidRPr="00D463C9" w:rsidRDefault="00000000" w:rsidP="00875B31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7745865"/>
                <w:placeholder>
                  <w:docPart w:val="298E28C5CCFB4D29B6DCCD189257B4F1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Action Items</w:t>
                </w:r>
              </w:sdtContent>
            </w:sdt>
            <w:r w:rsidR="006543F4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71325417" w14:textId="77777777" w:rsidR="00C30811" w:rsidRPr="00D463C9" w:rsidRDefault="00000000" w:rsidP="006543F4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386805290"/>
                <w:placeholder>
                  <w:docPart w:val="B384B9435D0F431B95A34769FD901A68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Owner</w:t>
                </w:r>
              </w:sdtContent>
            </w:sdt>
            <w:r w:rsidR="006543F4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32D0DC56" w14:textId="77777777" w:rsidR="00C30811" w:rsidRPr="00D463C9" w:rsidRDefault="00000000" w:rsidP="006543F4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49019874"/>
                <w:placeholder>
                  <w:docPart w:val="9A144BADADC14D749299DD9A4AD58205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Deadline</w:t>
                </w:r>
              </w:sdtContent>
            </w:sdt>
            <w:r w:rsidR="006543F4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11A18AF7" w14:textId="77777777" w:rsidR="00875B31" w:rsidRPr="00D463C9" w:rsidRDefault="00000000" w:rsidP="006543F4">
            <w:pPr>
              <w:pStyle w:val="Heading2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659385351"/>
                <w:placeholder>
                  <w:docPart w:val="ED283E18328E4CCB8D1F6DBFE361EEFA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Status</w:t>
                </w:r>
              </w:sdtContent>
            </w:sdt>
            <w:r w:rsidR="006543F4" w:rsidRPr="00D463C9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463C9" w:rsidRPr="00D463C9" w14:paraId="7CE3974B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6CAF8750" w14:textId="1843702B" w:rsidR="00FD59B5" w:rsidRPr="00D463C9" w:rsidRDefault="00D463C9" w:rsidP="00D463C9">
            <w:pPr>
              <w:pStyle w:val="ListNumber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  <w:shd w:val="clear" w:color="auto" w:fill="FFFFFF"/>
              </w:rPr>
              <w:t>Adjusting the layout</w:t>
            </w:r>
          </w:p>
        </w:tc>
        <w:tc>
          <w:tcPr>
            <w:tcW w:w="1800" w:type="dxa"/>
            <w:vAlign w:val="center"/>
          </w:tcPr>
          <w:p w14:paraId="24E6FF93" w14:textId="68A9CA1A" w:rsidR="00FD59B5" w:rsidRPr="00D463C9" w:rsidRDefault="00B21F22" w:rsidP="00875B31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D463C9">
              <w:rPr>
                <w:rFonts w:ascii="Times New Roman" w:hAnsi="Times New Roman"/>
                <w:sz w:val="24"/>
              </w:rPr>
              <w:t>Ampaire</w:t>
            </w:r>
            <w:proofErr w:type="spellEnd"/>
            <w:r w:rsidRPr="00D463C9">
              <w:rPr>
                <w:rFonts w:ascii="Times New Roman" w:hAnsi="Times New Roman"/>
                <w:sz w:val="24"/>
              </w:rPr>
              <w:t xml:space="preserve"> Stac</w:t>
            </w:r>
            <w:r w:rsidR="00D463C9" w:rsidRPr="00D463C9">
              <w:rPr>
                <w:rFonts w:ascii="Times New Roman" w:hAnsi="Times New Roman"/>
                <w:sz w:val="24"/>
              </w:rPr>
              <w:t>e</w:t>
            </w:r>
            <w:r w:rsidRPr="00D463C9">
              <w:rPr>
                <w:rFonts w:ascii="Times New Roman" w:hAnsi="Times New Roman"/>
                <w:sz w:val="24"/>
              </w:rPr>
              <w:t>y Nuwagaba</w:t>
            </w:r>
          </w:p>
        </w:tc>
        <w:tc>
          <w:tcPr>
            <w:tcW w:w="1800" w:type="dxa"/>
            <w:vAlign w:val="center"/>
          </w:tcPr>
          <w:p w14:paraId="4CE77974" w14:textId="4783603B" w:rsidR="00FD59B5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16/02/2024</w:t>
            </w:r>
          </w:p>
        </w:tc>
        <w:tc>
          <w:tcPr>
            <w:tcW w:w="1800" w:type="dxa"/>
            <w:vAlign w:val="center"/>
          </w:tcPr>
          <w:p w14:paraId="672B22D1" w14:textId="77777777" w:rsidR="00FD59B5" w:rsidRPr="00D463C9" w:rsidRDefault="00000000" w:rsidP="00875B31">
            <w:p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968078"/>
                <w:placeholder>
                  <w:docPart w:val="F49353045B1F49AB95B17C8C11233D26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In progress</w:t>
                </w:r>
              </w:sdtContent>
            </w:sdt>
          </w:p>
        </w:tc>
      </w:tr>
      <w:tr w:rsidR="00D463C9" w:rsidRPr="00D463C9" w14:paraId="6EEBE3A3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4230239D" w14:textId="1D7E44C8" w:rsidR="00122A42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proofErr w:type="gramStart"/>
            <w:r w:rsidRPr="00D463C9">
              <w:rPr>
                <w:rFonts w:ascii="Times New Roman" w:hAnsi="Times New Roman"/>
                <w:sz w:val="24"/>
              </w:rPr>
              <w:t>Reassigning  the</w:t>
            </w:r>
            <w:proofErr w:type="gramEnd"/>
            <w:r w:rsidRPr="00D463C9">
              <w:rPr>
                <w:rFonts w:ascii="Times New Roman" w:hAnsi="Times New Roman"/>
                <w:sz w:val="24"/>
              </w:rPr>
              <w:t xml:space="preserve"> variable</w:t>
            </w:r>
          </w:p>
        </w:tc>
        <w:tc>
          <w:tcPr>
            <w:tcW w:w="1800" w:type="dxa"/>
            <w:vAlign w:val="center"/>
          </w:tcPr>
          <w:p w14:paraId="4BD3122E" w14:textId="7DD8732D" w:rsidR="00122A42" w:rsidRPr="00D463C9" w:rsidRDefault="00B21F22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Nankya Shadia</w:t>
            </w:r>
          </w:p>
        </w:tc>
        <w:tc>
          <w:tcPr>
            <w:tcW w:w="1800" w:type="dxa"/>
            <w:vAlign w:val="center"/>
          </w:tcPr>
          <w:p w14:paraId="7B6D47DF" w14:textId="377A866D" w:rsidR="00122A42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16/02/2024</w:t>
            </w:r>
          </w:p>
        </w:tc>
        <w:tc>
          <w:tcPr>
            <w:tcW w:w="1800" w:type="dxa"/>
            <w:vAlign w:val="center"/>
          </w:tcPr>
          <w:p w14:paraId="2A6B3C0F" w14:textId="759D76F2" w:rsidR="00122A42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In progress</w:t>
            </w:r>
          </w:p>
        </w:tc>
      </w:tr>
      <w:tr w:rsidR="00D463C9" w:rsidRPr="00D463C9" w14:paraId="33A3D2A6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6A88DC66" w14:textId="04987AC0" w:rsidR="00F744F1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Followed the whole tutorial</w:t>
            </w:r>
          </w:p>
        </w:tc>
        <w:tc>
          <w:tcPr>
            <w:tcW w:w="1800" w:type="dxa"/>
            <w:vAlign w:val="center"/>
          </w:tcPr>
          <w:p w14:paraId="1F7C1C62" w14:textId="6BEC9E74" w:rsidR="00F744F1" w:rsidRPr="00D463C9" w:rsidRDefault="00B21F22" w:rsidP="00875B31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D463C9">
              <w:rPr>
                <w:rFonts w:ascii="Times New Roman" w:hAnsi="Times New Roman"/>
                <w:sz w:val="24"/>
              </w:rPr>
              <w:t>Yapyeko</w:t>
            </w:r>
            <w:proofErr w:type="spellEnd"/>
            <w:r w:rsidRPr="00D463C9">
              <w:rPr>
                <w:rFonts w:ascii="Times New Roman" w:hAnsi="Times New Roman"/>
                <w:sz w:val="24"/>
              </w:rPr>
              <w:t xml:space="preserve"> Rebecca</w:t>
            </w:r>
          </w:p>
        </w:tc>
        <w:tc>
          <w:tcPr>
            <w:tcW w:w="1800" w:type="dxa"/>
            <w:vAlign w:val="center"/>
          </w:tcPr>
          <w:p w14:paraId="7759A195" w14:textId="19D7BDC9" w:rsidR="00F744F1" w:rsidRPr="00D463C9" w:rsidRDefault="00D463C9" w:rsidP="00875B31">
            <w:pPr>
              <w:rPr>
                <w:rFonts w:ascii="Times New Roman" w:hAnsi="Times New Roman"/>
                <w:sz w:val="24"/>
              </w:rPr>
            </w:pPr>
            <w:r w:rsidRPr="00D463C9">
              <w:rPr>
                <w:rFonts w:ascii="Times New Roman" w:hAnsi="Times New Roman"/>
                <w:sz w:val="24"/>
              </w:rPr>
              <w:t>16/02/2024</w:t>
            </w:r>
          </w:p>
        </w:tc>
        <w:tc>
          <w:tcPr>
            <w:tcW w:w="1800" w:type="dxa"/>
            <w:vAlign w:val="center"/>
          </w:tcPr>
          <w:p w14:paraId="4498C3FE" w14:textId="77777777" w:rsidR="00F744F1" w:rsidRPr="00D463C9" w:rsidRDefault="00000000" w:rsidP="00875B31">
            <w:pPr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442493068"/>
                <w:placeholder>
                  <w:docPart w:val="07A8328B3980415190B6BAF6D5354EC9"/>
                </w:placeholder>
                <w:temporary/>
                <w:showingPlcHdr/>
                <w15:appearance w15:val="hidden"/>
              </w:sdtPr>
              <w:sdtContent>
                <w:r w:rsidR="006543F4" w:rsidRPr="00D463C9">
                  <w:rPr>
                    <w:rFonts w:ascii="Times New Roman" w:hAnsi="Times New Roman"/>
                    <w:sz w:val="24"/>
                  </w:rPr>
                  <w:t>In progress</w:t>
                </w:r>
              </w:sdtContent>
            </w:sdt>
          </w:p>
        </w:tc>
      </w:tr>
    </w:tbl>
    <w:p w14:paraId="2ED4E8F2" w14:textId="77777777" w:rsidR="008A5FBE" w:rsidRPr="00D463C9" w:rsidRDefault="008A5FBE" w:rsidP="000A35D1">
      <w:pPr>
        <w:pStyle w:val="ListNumber"/>
        <w:numPr>
          <w:ilvl w:val="0"/>
          <w:numId w:val="0"/>
        </w:numPr>
        <w:spacing w:before="400"/>
        <w:rPr>
          <w:rFonts w:ascii="Times New Roman" w:hAnsi="Times New Roman"/>
          <w:sz w:val="24"/>
        </w:rPr>
      </w:pPr>
    </w:p>
    <w:sectPr w:rsidR="008A5FBE" w:rsidRPr="00D463C9" w:rsidSect="00D25D3B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C43F" w14:textId="77777777" w:rsidR="00D25D3B" w:rsidRDefault="00D25D3B" w:rsidP="001E7D29">
      <w:pPr>
        <w:spacing w:line="240" w:lineRule="auto"/>
      </w:pPr>
      <w:r>
        <w:separator/>
      </w:r>
    </w:p>
  </w:endnote>
  <w:endnote w:type="continuationSeparator" w:id="0">
    <w:p w14:paraId="076A6BB2" w14:textId="77777777" w:rsidR="00D25D3B" w:rsidRDefault="00D25D3B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281D0" w14:textId="77777777" w:rsidR="00D25D3B" w:rsidRDefault="00D25D3B" w:rsidP="001E7D29">
      <w:pPr>
        <w:spacing w:line="240" w:lineRule="auto"/>
      </w:pPr>
      <w:r>
        <w:separator/>
      </w:r>
    </w:p>
  </w:footnote>
  <w:footnote w:type="continuationSeparator" w:id="0">
    <w:p w14:paraId="708EAE06" w14:textId="77777777" w:rsidR="00D25D3B" w:rsidRDefault="00D25D3B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84F7DCA"/>
    <w:multiLevelType w:val="multilevel"/>
    <w:tmpl w:val="EF2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7"/>
  </w:num>
  <w:num w:numId="2" w16cid:durableId="118112866">
    <w:abstractNumId w:val="20"/>
  </w:num>
  <w:num w:numId="3" w16cid:durableId="1994069015">
    <w:abstractNumId w:val="21"/>
  </w:num>
  <w:num w:numId="4" w16cid:durableId="573130850">
    <w:abstractNumId w:val="13"/>
  </w:num>
  <w:num w:numId="5" w16cid:durableId="20864116">
    <w:abstractNumId w:val="38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4"/>
  </w:num>
  <w:num w:numId="17" w16cid:durableId="708378853">
    <w:abstractNumId w:val="19"/>
  </w:num>
  <w:num w:numId="18" w16cid:durableId="432479796">
    <w:abstractNumId w:val="17"/>
  </w:num>
  <w:num w:numId="19" w16cid:durableId="1908605933">
    <w:abstractNumId w:val="16"/>
  </w:num>
  <w:num w:numId="20" w16cid:durableId="663439719">
    <w:abstractNumId w:val="15"/>
  </w:num>
  <w:num w:numId="21" w16cid:durableId="1153909046">
    <w:abstractNumId w:val="23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3"/>
  </w:num>
  <w:num w:numId="26" w16cid:durableId="1074158726">
    <w:abstractNumId w:val="11"/>
  </w:num>
  <w:num w:numId="27" w16cid:durableId="1173642884">
    <w:abstractNumId w:val="24"/>
  </w:num>
  <w:num w:numId="28" w16cid:durableId="184056774">
    <w:abstractNumId w:val="11"/>
  </w:num>
  <w:num w:numId="29" w16cid:durableId="2088650762">
    <w:abstractNumId w:val="32"/>
  </w:num>
  <w:num w:numId="30" w16cid:durableId="647173309">
    <w:abstractNumId w:val="25"/>
  </w:num>
  <w:num w:numId="31" w16cid:durableId="1357390334">
    <w:abstractNumId w:val="40"/>
  </w:num>
  <w:num w:numId="32" w16cid:durableId="1388799520">
    <w:abstractNumId w:val="34"/>
  </w:num>
  <w:num w:numId="33" w16cid:durableId="1870412089">
    <w:abstractNumId w:val="18"/>
  </w:num>
  <w:num w:numId="34" w16cid:durableId="1612397126">
    <w:abstractNumId w:val="27"/>
  </w:num>
  <w:num w:numId="35" w16cid:durableId="903107786">
    <w:abstractNumId w:val="10"/>
  </w:num>
  <w:num w:numId="36" w16cid:durableId="1102141983">
    <w:abstractNumId w:val="28"/>
  </w:num>
  <w:num w:numId="37" w16cid:durableId="905801089">
    <w:abstractNumId w:val="31"/>
  </w:num>
  <w:num w:numId="38" w16cid:durableId="316348737">
    <w:abstractNumId w:val="26"/>
  </w:num>
  <w:num w:numId="39" w16cid:durableId="208222554">
    <w:abstractNumId w:val="39"/>
  </w:num>
  <w:num w:numId="40" w16cid:durableId="518006664">
    <w:abstractNumId w:val="29"/>
  </w:num>
  <w:num w:numId="41" w16cid:durableId="645473525">
    <w:abstractNumId w:val="22"/>
  </w:num>
  <w:num w:numId="42" w16cid:durableId="464809920">
    <w:abstractNumId w:val="30"/>
  </w:num>
  <w:num w:numId="43" w16cid:durableId="311175792">
    <w:abstractNumId w:val="36"/>
  </w:num>
  <w:num w:numId="44" w16cid:durableId="1819883020">
    <w:abstractNumId w:val="3"/>
  </w:num>
  <w:num w:numId="45" w16cid:durableId="697779627">
    <w:abstractNumId w:val="35"/>
  </w:num>
  <w:num w:numId="46" w16cid:durableId="4431601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326198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0E"/>
    <w:rsid w:val="000016C0"/>
    <w:rsid w:val="0000418E"/>
    <w:rsid w:val="00016839"/>
    <w:rsid w:val="00057671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E1F56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94EF4"/>
    <w:rsid w:val="003D2B2F"/>
    <w:rsid w:val="003E36BD"/>
    <w:rsid w:val="003F009F"/>
    <w:rsid w:val="00410612"/>
    <w:rsid w:val="004111BA"/>
    <w:rsid w:val="00411F8B"/>
    <w:rsid w:val="004230D9"/>
    <w:rsid w:val="00434EC0"/>
    <w:rsid w:val="00440B4D"/>
    <w:rsid w:val="00450670"/>
    <w:rsid w:val="004546AC"/>
    <w:rsid w:val="00456A73"/>
    <w:rsid w:val="004724BD"/>
    <w:rsid w:val="00475361"/>
    <w:rsid w:val="00477352"/>
    <w:rsid w:val="00491C23"/>
    <w:rsid w:val="00491EDB"/>
    <w:rsid w:val="004B5B43"/>
    <w:rsid w:val="004B5C09"/>
    <w:rsid w:val="004E227E"/>
    <w:rsid w:val="004E4A2D"/>
    <w:rsid w:val="004F077E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95B78"/>
    <w:rsid w:val="005A4A3E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2F79"/>
    <w:rsid w:val="007359F3"/>
    <w:rsid w:val="00740105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D7C94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9027C4"/>
    <w:rsid w:val="00927C63"/>
    <w:rsid w:val="00932F50"/>
    <w:rsid w:val="0094637B"/>
    <w:rsid w:val="00955A78"/>
    <w:rsid w:val="009570ED"/>
    <w:rsid w:val="009728E6"/>
    <w:rsid w:val="00982C37"/>
    <w:rsid w:val="009921B8"/>
    <w:rsid w:val="009B523B"/>
    <w:rsid w:val="009C7356"/>
    <w:rsid w:val="009D4984"/>
    <w:rsid w:val="009D6473"/>
    <w:rsid w:val="009D6901"/>
    <w:rsid w:val="009F4E19"/>
    <w:rsid w:val="00A07662"/>
    <w:rsid w:val="00A110DF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945BF"/>
    <w:rsid w:val="00AA2532"/>
    <w:rsid w:val="00AC2D14"/>
    <w:rsid w:val="00AC660C"/>
    <w:rsid w:val="00AD6244"/>
    <w:rsid w:val="00AE1F88"/>
    <w:rsid w:val="00AE361F"/>
    <w:rsid w:val="00AE5370"/>
    <w:rsid w:val="00AE7794"/>
    <w:rsid w:val="00B13296"/>
    <w:rsid w:val="00B21F22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33A5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5D3B"/>
    <w:rsid w:val="00D27F72"/>
    <w:rsid w:val="00D31AB7"/>
    <w:rsid w:val="00D3539F"/>
    <w:rsid w:val="00D463C9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0280E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1FC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9F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'Becca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A7C7F8F38246A19B91890900E6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7B4C3-9C84-4C62-98C0-22D044C125DC}"/>
      </w:docPartPr>
      <w:docPartBody>
        <w:p w:rsidR="00000000" w:rsidRDefault="00000000">
          <w:pPr>
            <w:pStyle w:val="E4A7C7F8F38246A19B91890900E65921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1EAD0700A4F246C6ACB929ADC6ABB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D985-D6D2-4F1C-81F0-FA0B4845A259}"/>
      </w:docPartPr>
      <w:docPartBody>
        <w:p w:rsidR="00000000" w:rsidRDefault="00000000">
          <w:pPr>
            <w:pStyle w:val="1EAD0700A4F246C6ACB929ADC6ABB301"/>
          </w:pPr>
          <w:r w:rsidRPr="001015AD">
            <w:t>LOCATION:</w:t>
          </w:r>
        </w:p>
      </w:docPartBody>
    </w:docPart>
    <w:docPart>
      <w:docPartPr>
        <w:name w:val="5E4B715D26A74953B2D779F96912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FF70-6EED-4A43-BA4F-4704D90180D7}"/>
      </w:docPartPr>
      <w:docPartBody>
        <w:p w:rsidR="00000000" w:rsidRDefault="00000000">
          <w:pPr>
            <w:pStyle w:val="5E4B715D26A74953B2D779F969128D15"/>
          </w:pPr>
          <w:r w:rsidRPr="00873724">
            <w:t>Date:</w:t>
          </w:r>
        </w:p>
      </w:docPartBody>
    </w:docPart>
    <w:docPart>
      <w:docPartPr>
        <w:name w:val="595718EAFF1F4708B498B9E546659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469B-3396-4F4A-B205-DEEB213B914F}"/>
      </w:docPartPr>
      <w:docPartBody>
        <w:p w:rsidR="00000000" w:rsidRDefault="00000000">
          <w:pPr>
            <w:pStyle w:val="595718EAFF1F4708B498B9E546659E57"/>
          </w:pPr>
          <w:r w:rsidRPr="00873724">
            <w:t>Attendees:</w:t>
          </w:r>
        </w:p>
      </w:docPartBody>
    </w:docPart>
    <w:docPart>
      <w:docPartPr>
        <w:name w:val="8B51A029D13E44C089E8895D33B93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94201-BA96-419C-830F-54EE63C7D970}"/>
      </w:docPartPr>
      <w:docPartBody>
        <w:p w:rsidR="00000000" w:rsidRDefault="00000000">
          <w:pPr>
            <w:pStyle w:val="8B51A029D13E44C089E8895D33B93BBC"/>
          </w:pPr>
          <w:r w:rsidRPr="00873724">
            <w:t>Time:</w:t>
          </w:r>
        </w:p>
      </w:docPartBody>
    </w:docPart>
    <w:docPart>
      <w:docPartPr>
        <w:name w:val="43BC9AACEB1746E09966A48537507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F2FCD-351F-4C67-82EE-4BFBF46CA5C8}"/>
      </w:docPartPr>
      <w:docPartBody>
        <w:p w:rsidR="00000000" w:rsidRDefault="00000000">
          <w:pPr>
            <w:pStyle w:val="43BC9AACEB1746E09966A48537507261"/>
          </w:pPr>
          <w:r w:rsidRPr="00897B71">
            <w:t>Agenda Items</w:t>
          </w:r>
        </w:p>
      </w:docPartBody>
    </w:docPart>
    <w:docPart>
      <w:docPartPr>
        <w:name w:val="298E28C5CCFB4D29B6DCCD18925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71BA-0837-4633-8E15-A1D94562B1D9}"/>
      </w:docPartPr>
      <w:docPartBody>
        <w:p w:rsidR="00000000" w:rsidRDefault="00000000">
          <w:pPr>
            <w:pStyle w:val="298E28C5CCFB4D29B6DCCD189257B4F1"/>
          </w:pPr>
          <w:r w:rsidRPr="00875B31">
            <w:t>Action Items</w:t>
          </w:r>
        </w:p>
      </w:docPartBody>
    </w:docPart>
    <w:docPart>
      <w:docPartPr>
        <w:name w:val="B384B9435D0F431B95A34769FD90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D0337-914A-46F6-A0EB-BB185B5B1DA2}"/>
      </w:docPartPr>
      <w:docPartBody>
        <w:p w:rsidR="00000000" w:rsidRDefault="00000000">
          <w:pPr>
            <w:pStyle w:val="B384B9435D0F431B95A34769FD901A68"/>
          </w:pPr>
          <w:r w:rsidRPr="002463BF">
            <w:t>Owner</w:t>
          </w:r>
        </w:p>
      </w:docPartBody>
    </w:docPart>
    <w:docPart>
      <w:docPartPr>
        <w:name w:val="9A144BADADC14D749299DD9A4AD58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CF441-49E5-4E5C-A9DA-4CD4253715AC}"/>
      </w:docPartPr>
      <w:docPartBody>
        <w:p w:rsidR="00000000" w:rsidRDefault="00000000">
          <w:pPr>
            <w:pStyle w:val="9A144BADADC14D749299DD9A4AD58205"/>
          </w:pPr>
          <w:r w:rsidRPr="00875B31">
            <w:t>Deadline</w:t>
          </w:r>
        </w:p>
      </w:docPartBody>
    </w:docPart>
    <w:docPart>
      <w:docPartPr>
        <w:name w:val="ED283E18328E4CCB8D1F6DBFE361E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3368-015F-44EA-9D71-681711329892}"/>
      </w:docPartPr>
      <w:docPartBody>
        <w:p w:rsidR="00000000" w:rsidRDefault="00000000">
          <w:pPr>
            <w:pStyle w:val="ED283E18328E4CCB8D1F6DBFE361EEFA"/>
          </w:pPr>
          <w:r w:rsidRPr="00875B31">
            <w:t>Status</w:t>
          </w:r>
        </w:p>
      </w:docPartBody>
    </w:docPart>
    <w:docPart>
      <w:docPartPr>
        <w:name w:val="F49353045B1F49AB95B17C8C11233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3B760-6C44-4B0A-A174-B18378F7DB95}"/>
      </w:docPartPr>
      <w:docPartBody>
        <w:p w:rsidR="00000000" w:rsidRDefault="00000000">
          <w:pPr>
            <w:pStyle w:val="F49353045B1F49AB95B17C8C11233D26"/>
          </w:pPr>
          <w:r>
            <w:t>In progress</w:t>
          </w:r>
        </w:p>
      </w:docPartBody>
    </w:docPart>
    <w:docPart>
      <w:docPartPr>
        <w:name w:val="07A8328B3980415190B6BAF6D535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D781-1736-4E61-9C39-3252EB159DFD}"/>
      </w:docPartPr>
      <w:docPartBody>
        <w:p w:rsidR="00000000" w:rsidRDefault="00000000">
          <w:pPr>
            <w:pStyle w:val="07A8328B3980415190B6BAF6D5354EC9"/>
          </w:pPr>
          <w:r>
            <w:t>In progress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3B"/>
    <w:rsid w:val="00F3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94A3B098664BD4B865CAD2AADBFFF7">
    <w:name w:val="ED94A3B098664BD4B865CAD2AADBFFF7"/>
  </w:style>
  <w:style w:type="paragraph" w:customStyle="1" w:styleId="E4A7C7F8F38246A19B91890900E65921">
    <w:name w:val="E4A7C7F8F38246A19B91890900E65921"/>
  </w:style>
  <w:style w:type="paragraph" w:customStyle="1" w:styleId="1EAD0700A4F246C6ACB929ADC6ABB301">
    <w:name w:val="1EAD0700A4F246C6ACB929ADC6ABB301"/>
  </w:style>
  <w:style w:type="paragraph" w:customStyle="1" w:styleId="E5FB564901D843D3A08E5BEBC71A2F40">
    <w:name w:val="E5FB564901D843D3A08E5BEBC71A2F40"/>
  </w:style>
  <w:style w:type="paragraph" w:customStyle="1" w:styleId="5E4B715D26A74953B2D779F969128D15">
    <w:name w:val="5E4B715D26A74953B2D779F969128D15"/>
  </w:style>
  <w:style w:type="paragraph" w:customStyle="1" w:styleId="E72A88F42D1E4C109A6488474AD7D95E">
    <w:name w:val="E72A88F42D1E4C109A6488474AD7D95E"/>
  </w:style>
  <w:style w:type="paragraph" w:customStyle="1" w:styleId="595718EAFF1F4708B498B9E546659E57">
    <w:name w:val="595718EAFF1F4708B498B9E546659E57"/>
  </w:style>
  <w:style w:type="paragraph" w:customStyle="1" w:styleId="571CCAEF337F465EA465359146685069">
    <w:name w:val="571CCAEF337F465EA465359146685069"/>
  </w:style>
  <w:style w:type="paragraph" w:customStyle="1" w:styleId="8B51A029D13E44C089E8895D33B93BBC">
    <w:name w:val="8B51A029D13E44C089E8895D33B93BBC"/>
  </w:style>
  <w:style w:type="paragraph" w:customStyle="1" w:styleId="3BBF5061D69B4712A4000C21CB455E6A">
    <w:name w:val="3BBF5061D69B4712A4000C21CB455E6A"/>
  </w:style>
  <w:style w:type="paragraph" w:customStyle="1" w:styleId="43BC9AACEB1746E09966A48537507261">
    <w:name w:val="43BC9AACEB1746E09966A48537507261"/>
  </w:style>
  <w:style w:type="paragraph" w:customStyle="1" w:styleId="3B679D7A70F84C48AD1FE9B908A19BAE">
    <w:name w:val="3B679D7A70F84C48AD1FE9B908A19BAE"/>
  </w:style>
  <w:style w:type="paragraph" w:customStyle="1" w:styleId="770A13731C9D4772B36D6F4FB7F37C56">
    <w:name w:val="770A13731C9D4772B36D6F4FB7F37C56"/>
  </w:style>
  <w:style w:type="paragraph" w:customStyle="1" w:styleId="8FD3B7A05B2242FEACFB349C5D810C40">
    <w:name w:val="8FD3B7A05B2242FEACFB349C5D810C40"/>
  </w:style>
  <w:style w:type="paragraph" w:customStyle="1" w:styleId="3AB9C851DD0D47A6918F0873D019A553">
    <w:name w:val="3AB9C851DD0D47A6918F0873D019A553"/>
  </w:style>
  <w:style w:type="paragraph" w:customStyle="1" w:styleId="E5247EAF4835472082ABE7739E33A640">
    <w:name w:val="E5247EAF4835472082ABE7739E33A640"/>
  </w:style>
  <w:style w:type="paragraph" w:customStyle="1" w:styleId="753B235D7A0D4EC1A62697FA7AD489EC">
    <w:name w:val="753B235D7A0D4EC1A62697FA7AD489EC"/>
  </w:style>
  <w:style w:type="paragraph" w:customStyle="1" w:styleId="298E28C5CCFB4D29B6DCCD189257B4F1">
    <w:name w:val="298E28C5CCFB4D29B6DCCD189257B4F1"/>
  </w:style>
  <w:style w:type="paragraph" w:customStyle="1" w:styleId="B384B9435D0F431B95A34769FD901A68">
    <w:name w:val="B384B9435D0F431B95A34769FD901A68"/>
  </w:style>
  <w:style w:type="paragraph" w:customStyle="1" w:styleId="9A144BADADC14D749299DD9A4AD58205">
    <w:name w:val="9A144BADADC14D749299DD9A4AD58205"/>
  </w:style>
  <w:style w:type="paragraph" w:customStyle="1" w:styleId="ED283E18328E4CCB8D1F6DBFE361EEFA">
    <w:name w:val="ED283E18328E4CCB8D1F6DBFE361EEFA"/>
  </w:style>
  <w:style w:type="paragraph" w:customStyle="1" w:styleId="42D8493AEE0F474CB5BAB9E795E98FB5">
    <w:name w:val="42D8493AEE0F474CB5BAB9E795E98FB5"/>
  </w:style>
  <w:style w:type="paragraph" w:customStyle="1" w:styleId="B0BAA5B693CF458CABC185D22B42E8D8">
    <w:name w:val="B0BAA5B693CF458CABC185D22B42E8D8"/>
  </w:style>
  <w:style w:type="paragraph" w:customStyle="1" w:styleId="3AF8908DED504DD68F9E265A8DE18D6C">
    <w:name w:val="3AF8908DED504DD68F9E265A8DE18D6C"/>
  </w:style>
  <w:style w:type="paragraph" w:customStyle="1" w:styleId="F49353045B1F49AB95B17C8C11233D26">
    <w:name w:val="F49353045B1F49AB95B17C8C11233D26"/>
  </w:style>
  <w:style w:type="paragraph" w:customStyle="1" w:styleId="95654EC68BFD43C392FE81B24D2D35FA">
    <w:name w:val="95654EC68BFD43C392FE81B24D2D35FA"/>
  </w:style>
  <w:style w:type="paragraph" w:customStyle="1" w:styleId="041B3E20FD1445548B1CFCA15EC53C20">
    <w:name w:val="041B3E20FD1445548B1CFCA15EC53C20"/>
  </w:style>
  <w:style w:type="paragraph" w:customStyle="1" w:styleId="1550FD7D0C3D41E68A75683982BCD0DD">
    <w:name w:val="1550FD7D0C3D41E68A75683982BCD0DD"/>
  </w:style>
  <w:style w:type="paragraph" w:customStyle="1" w:styleId="D20C5B91186D4CDF9BCC81489EBD2DEE">
    <w:name w:val="D20C5B91186D4CDF9BCC81489EBD2DEE"/>
  </w:style>
  <w:style w:type="paragraph" w:customStyle="1" w:styleId="99FAA876766C4F9C9B76434EA2731E7D">
    <w:name w:val="99FAA876766C4F9C9B76434EA2731E7D"/>
  </w:style>
  <w:style w:type="paragraph" w:customStyle="1" w:styleId="6E843CE66B004BDDA1D5FFAE32833D7B">
    <w:name w:val="6E843CE66B004BDDA1D5FFAE32833D7B"/>
  </w:style>
  <w:style w:type="paragraph" w:customStyle="1" w:styleId="7E39782F8C994058BE7ECCC856D193B9">
    <w:name w:val="7E39782F8C994058BE7ECCC856D193B9"/>
  </w:style>
  <w:style w:type="paragraph" w:customStyle="1" w:styleId="07A8328B3980415190B6BAF6D5354EC9">
    <w:name w:val="07A8328B3980415190B6BAF6D5354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D69E4-754C-4933-BDAE-B1213F993F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A9531B8-605F-4FB2-9688-02A887552B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A4B137-C3DF-47DD-B78F-2FB875795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minutes.dotx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2024-03-05T13:45:00Z</dcterms:created>
  <dcterms:modified xsi:type="dcterms:W3CDTF">2024-03-05T14:19:00Z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